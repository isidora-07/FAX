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7A" w:rsidRPr="006F2BBC" w:rsidRDefault="00A3441D" w:rsidP="00A60D7A">
      <w:pPr>
        <w:rPr>
          <w:rFonts w:ascii="Trebuchet MS" w:hAnsi="Trebuchet MS"/>
          <w:b/>
          <w:sz w:val="38"/>
          <w:lang w:val="sr-Latn-CS"/>
        </w:rPr>
      </w:pPr>
      <w:r w:rsidRPr="00A3441D">
        <w:rPr>
          <w:rFonts w:ascii="Trebuchet MS" w:hAnsi="Trebuchet MS"/>
          <w:b/>
          <w:noProof/>
          <w:sz w:val="22"/>
          <w:lang w:val="en-US"/>
        </w:rPr>
        <w:pict>
          <v:line id="_x0000_s1053" style="position:absolute;z-index:251658240" from="-.2pt,19.7pt" to="536.4pt,19.7pt" strokeweight="1.5pt">
            <v:stroke dashstyle="1 1" endcap="round"/>
            <w10:wrap side="left"/>
          </v:line>
        </w:pict>
      </w:r>
      <w:r w:rsidR="00A60D7A" w:rsidRPr="006F2BBC">
        <w:rPr>
          <w:rFonts w:ascii="Trebuchet MS" w:hAnsi="Trebuchet MS"/>
          <w:b/>
          <w:sz w:val="38"/>
          <w:lang w:val="sr-Latn-CS"/>
        </w:rPr>
        <w:t xml:space="preserve">Baze podataka 1 </w:t>
      </w:r>
      <w:r w:rsidR="00A60D7A" w:rsidRPr="006F2BBC">
        <w:rPr>
          <w:rFonts w:ascii="Trebuchet MS" w:hAnsi="Trebuchet MS"/>
          <w:b/>
          <w:sz w:val="38"/>
          <w:lang w:val="sr-Latn-CS"/>
        </w:rPr>
        <w:tab/>
        <w:t xml:space="preserve">      </w:t>
      </w:r>
      <w:r w:rsidR="00A60D7A" w:rsidRPr="006F2BBC">
        <w:rPr>
          <w:rFonts w:ascii="Trebuchet MS" w:hAnsi="Trebuchet MS"/>
          <w:b/>
          <w:sz w:val="38"/>
          <w:lang w:val="sr-Latn-CS"/>
        </w:rPr>
        <w:tab/>
        <w:t xml:space="preserve">    </w:t>
      </w:r>
      <w:r w:rsidR="00330588">
        <w:rPr>
          <w:rFonts w:ascii="Trebuchet MS" w:hAnsi="Trebuchet MS"/>
          <w:b/>
          <w:sz w:val="38"/>
          <w:lang w:val="sr-Latn-CS"/>
        </w:rPr>
        <w:t xml:space="preserve">    </w:t>
      </w:r>
      <w:r w:rsidR="00430DBF">
        <w:rPr>
          <w:rFonts w:ascii="Trebuchet MS" w:hAnsi="Trebuchet MS"/>
          <w:b/>
          <w:sz w:val="38"/>
          <w:lang w:val="sr-Latn-CS"/>
        </w:rPr>
        <w:t xml:space="preserve">  </w:t>
      </w:r>
      <w:r w:rsidR="00330588">
        <w:rPr>
          <w:rFonts w:ascii="Trebuchet MS" w:hAnsi="Trebuchet MS"/>
          <w:b/>
          <w:sz w:val="38"/>
          <w:lang w:val="sr-Latn-CS"/>
        </w:rPr>
        <w:t>popravni</w:t>
      </w:r>
      <w:r w:rsidR="00430DBF">
        <w:rPr>
          <w:rFonts w:ascii="Trebuchet MS" w:hAnsi="Trebuchet MS"/>
          <w:b/>
          <w:sz w:val="38"/>
          <w:lang w:val="sr-Latn-CS"/>
        </w:rPr>
        <w:t xml:space="preserve">  </w:t>
      </w:r>
      <w:r w:rsidR="00A60D7A" w:rsidRPr="006F2BBC">
        <w:rPr>
          <w:rFonts w:ascii="Trebuchet MS" w:hAnsi="Trebuchet MS"/>
          <w:b/>
          <w:sz w:val="38"/>
          <w:lang w:val="sr-Latn-CS"/>
        </w:rPr>
        <w:t>TREĆ</w:t>
      </w:r>
      <w:r w:rsidR="00330588">
        <w:rPr>
          <w:rFonts w:ascii="Trebuchet MS" w:hAnsi="Trebuchet MS"/>
          <w:b/>
          <w:sz w:val="38"/>
          <w:lang w:val="sr-Latn-CS"/>
        </w:rPr>
        <w:t>EG</w:t>
      </w:r>
      <w:r w:rsidR="00A60D7A" w:rsidRPr="006F2BBC">
        <w:rPr>
          <w:rFonts w:ascii="Trebuchet MS" w:hAnsi="Trebuchet MS"/>
          <w:b/>
          <w:sz w:val="38"/>
          <w:lang w:val="sr-Latn-CS"/>
        </w:rPr>
        <w:t xml:space="preserve"> kolokvijum </w:t>
      </w:r>
    </w:p>
    <w:p w:rsidR="00A60D7A" w:rsidRDefault="00330588" w:rsidP="00A60D7A">
      <w:pPr>
        <w:jc w:val="right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b/>
          <w:sz w:val="22"/>
          <w:lang w:val="sr-Latn-CS"/>
        </w:rPr>
        <w:t>12</w:t>
      </w:r>
      <w:r w:rsidR="00A60D7A" w:rsidRPr="00407B3B">
        <w:rPr>
          <w:rFonts w:ascii="Trebuchet MS" w:hAnsi="Trebuchet MS"/>
          <w:b/>
          <w:sz w:val="22"/>
          <w:lang w:val="sr-Latn-CS"/>
        </w:rPr>
        <w:t>.0</w:t>
      </w:r>
      <w:r>
        <w:rPr>
          <w:rFonts w:ascii="Trebuchet MS" w:hAnsi="Trebuchet MS"/>
          <w:b/>
          <w:sz w:val="22"/>
          <w:lang w:val="sr-Latn-CS"/>
        </w:rPr>
        <w:t>2</w:t>
      </w:r>
      <w:r w:rsidR="00A60D7A" w:rsidRPr="00407B3B">
        <w:rPr>
          <w:rFonts w:ascii="Trebuchet MS" w:hAnsi="Trebuchet MS"/>
          <w:b/>
          <w:sz w:val="22"/>
          <w:lang w:val="sr-Latn-CS"/>
        </w:rPr>
        <w:t>.20</w:t>
      </w:r>
      <w:r w:rsidR="00430DBF" w:rsidRPr="00407B3B">
        <w:rPr>
          <w:rFonts w:ascii="Trebuchet MS" w:hAnsi="Trebuchet MS"/>
          <w:b/>
          <w:sz w:val="22"/>
          <w:lang w:val="sr-Latn-CS"/>
        </w:rPr>
        <w:t>1</w:t>
      </w:r>
      <w:r w:rsidR="00407B3B">
        <w:rPr>
          <w:rFonts w:ascii="Trebuchet MS" w:hAnsi="Trebuchet MS"/>
          <w:b/>
          <w:sz w:val="22"/>
          <w:lang w:val="sr-Latn-CS"/>
        </w:rPr>
        <w:t>3</w:t>
      </w:r>
      <w:r w:rsidR="00A60D7A" w:rsidRPr="00A60D7A">
        <w:rPr>
          <w:rFonts w:ascii="Trebuchet MS" w:hAnsi="Trebuchet MS"/>
          <w:b/>
          <w:sz w:val="22"/>
          <w:lang w:val="sr-Latn-CS"/>
        </w:rPr>
        <w:t>.</w:t>
      </w:r>
    </w:p>
    <w:p w:rsidR="000B1FC6" w:rsidRPr="00CD4F0C" w:rsidRDefault="000B1FC6" w:rsidP="007F20BF">
      <w:pPr>
        <w:rPr>
          <w:rFonts w:ascii="Trebuchet MS" w:hAnsi="Trebuchet MS"/>
          <w:b/>
          <w:sz w:val="20"/>
          <w:lang w:val="sr-Latn-CS"/>
        </w:rPr>
      </w:pPr>
    </w:p>
    <w:p w:rsidR="00606EA0" w:rsidRPr="00FE7F78" w:rsidRDefault="00606EA0" w:rsidP="00FE7F78">
      <w:pPr>
        <w:shd w:val="clear" w:color="auto" w:fill="99CCFF"/>
        <w:rPr>
          <w:rFonts w:ascii="Trebuchet MS" w:hAnsi="Trebuchet MS"/>
          <w:b/>
          <w:sz w:val="28"/>
          <w:lang w:val="sr-Latn-CS"/>
        </w:rPr>
      </w:pPr>
      <w:r w:rsidRPr="00FE7F78">
        <w:rPr>
          <w:rFonts w:ascii="Trebuchet MS" w:hAnsi="Trebuchet MS"/>
          <w:b/>
          <w:sz w:val="28"/>
          <w:lang w:val="sr-Latn-CS"/>
        </w:rPr>
        <w:t>II deo</w:t>
      </w:r>
      <w:r w:rsidRPr="00FE7F78">
        <w:rPr>
          <w:rFonts w:ascii="Trebuchet MS" w:hAnsi="Trebuchet MS"/>
          <w:b/>
          <w:sz w:val="28"/>
          <w:lang w:val="sr-Latn-CS"/>
        </w:rPr>
        <w:tab/>
        <w:t>1</w:t>
      </w:r>
      <w:r w:rsidR="00DC3464">
        <w:rPr>
          <w:rFonts w:ascii="Trebuchet MS" w:hAnsi="Trebuchet MS"/>
          <w:b/>
          <w:sz w:val="28"/>
          <w:lang w:val="sr-Latn-CS"/>
        </w:rPr>
        <w:t>0</w:t>
      </w:r>
      <w:r w:rsidRPr="00FE7F78">
        <w:rPr>
          <w:rFonts w:ascii="Trebuchet MS" w:hAnsi="Trebuchet MS"/>
          <w:b/>
          <w:sz w:val="28"/>
          <w:lang w:val="sr-Latn-CS"/>
        </w:rPr>
        <w:t xml:space="preserve"> bodova</w:t>
      </w:r>
    </w:p>
    <w:p w:rsidR="000B1FC6" w:rsidRDefault="000B1FC6" w:rsidP="007F20BF">
      <w:pPr>
        <w:rPr>
          <w:rFonts w:ascii="Trebuchet MS" w:hAnsi="Trebuchet MS"/>
          <w:b/>
          <w:sz w:val="20"/>
          <w:lang w:val="sr-Latn-CS"/>
        </w:rPr>
      </w:pPr>
    </w:p>
    <w:p w:rsidR="00EF1530" w:rsidRPr="002E5112" w:rsidRDefault="00EF1530" w:rsidP="00EF1530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>Zadatak 1.</w:t>
      </w:r>
      <w:r w:rsidRPr="002E5112">
        <w:rPr>
          <w:rFonts w:ascii="Trebuchet MS" w:hAnsi="Trebuchet MS"/>
          <w:sz w:val="20"/>
          <w:lang w:val="sr-Latn-CS"/>
        </w:rPr>
        <w:tab/>
      </w:r>
      <w:r w:rsidR="00DC5804">
        <w:rPr>
          <w:rFonts w:ascii="Trebuchet MS" w:hAnsi="Trebuchet MS"/>
          <w:b/>
          <w:sz w:val="20"/>
          <w:lang w:val="sr-Latn-CS"/>
        </w:rPr>
        <w:t>4</w:t>
      </w:r>
      <w:r w:rsidR="00036D89">
        <w:rPr>
          <w:rFonts w:ascii="Trebuchet MS" w:hAnsi="Trebuchet MS"/>
          <w:sz w:val="20"/>
          <w:lang w:val="sr-Latn-CS"/>
        </w:rPr>
        <w:t xml:space="preserve"> boda</w:t>
      </w:r>
    </w:p>
    <w:p w:rsidR="00322421" w:rsidRDefault="00322421" w:rsidP="007860A7">
      <w:p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Ako u relaciji R(</w:t>
      </w:r>
      <w:r w:rsidR="00DC5804">
        <w:rPr>
          <w:rFonts w:ascii="Trebuchet MS" w:hAnsi="Trebuchet MS" w:cs="Arial"/>
          <w:sz w:val="20"/>
          <w:lang w:val="sr-Latn-CS"/>
        </w:rPr>
        <w:t>Uciteljica</w:t>
      </w:r>
      <w:r>
        <w:rPr>
          <w:rFonts w:ascii="Trebuchet MS" w:hAnsi="Trebuchet MS" w:cs="Arial"/>
          <w:sz w:val="20"/>
          <w:lang w:val="sr-Latn-CS"/>
        </w:rPr>
        <w:t>,</w:t>
      </w:r>
      <w:r w:rsidR="00DC5804">
        <w:rPr>
          <w:rFonts w:ascii="Trebuchet MS" w:hAnsi="Trebuchet MS" w:cs="Arial"/>
          <w:sz w:val="20"/>
          <w:lang w:val="sr-Latn-CS"/>
        </w:rPr>
        <w:t>Odeljenje</w:t>
      </w:r>
      <w:r w:rsidR="00407B3B">
        <w:rPr>
          <w:rFonts w:ascii="Trebuchet MS" w:hAnsi="Trebuchet MS" w:cs="Arial"/>
          <w:sz w:val="20"/>
          <w:lang w:val="sr-Latn-CS"/>
        </w:rPr>
        <w:t>,</w:t>
      </w:r>
      <w:r w:rsidR="00DC5804">
        <w:rPr>
          <w:rFonts w:ascii="Trebuchet MS" w:hAnsi="Trebuchet MS" w:cs="Arial"/>
          <w:sz w:val="20"/>
          <w:lang w:val="sr-Latn-CS"/>
        </w:rPr>
        <w:t>Razred,Asistent)</w:t>
      </w:r>
      <w:r>
        <w:rPr>
          <w:rFonts w:ascii="Trebuchet MS" w:hAnsi="Trebuchet MS" w:cs="Arial"/>
          <w:sz w:val="20"/>
          <w:lang w:val="sr-Latn-CS"/>
        </w:rPr>
        <w:t xml:space="preserve"> važe sledeće f-ne zavisnosti:</w:t>
      </w:r>
    </w:p>
    <w:p w:rsidR="00DC5804" w:rsidRDefault="00DC5804" w:rsidP="00322421">
      <w:pPr>
        <w:ind w:left="720" w:firstLine="720"/>
        <w:jc w:val="both"/>
        <w:rPr>
          <w:rFonts w:ascii="Trebuchet MS" w:hAnsi="Trebuchet MS" w:cs="Arial"/>
          <w:sz w:val="20"/>
        </w:rPr>
      </w:pPr>
      <w:proofErr w:type="spellStart"/>
      <w:r>
        <w:rPr>
          <w:rFonts w:ascii="Trebuchet MS" w:hAnsi="Trebuchet MS" w:cs="Arial"/>
          <w:sz w:val="20"/>
        </w:rPr>
        <w:t>Asistent</w:t>
      </w:r>
      <w:proofErr w:type="spellEnd"/>
      <w:r>
        <w:rPr>
          <w:rFonts w:ascii="Trebuchet MS" w:hAnsi="Trebuchet MS" w:cs="Arial"/>
          <w:sz w:val="20"/>
        </w:rPr>
        <w:t xml:space="preserve"> </w:t>
      </w:r>
      <w:r w:rsidRPr="00EF1530">
        <w:rPr>
          <w:rFonts w:ascii="Trebuchet MS" w:hAnsi="Trebuchet MS" w:cs="Arial"/>
          <w:sz w:val="20"/>
        </w:rPr>
        <w:t>—&gt;</w:t>
      </w:r>
      <w:r>
        <w:rPr>
          <w:rFonts w:ascii="Trebuchet MS" w:hAnsi="Trebuchet MS" w:cs="Arial"/>
          <w:sz w:val="20"/>
        </w:rPr>
        <w:t xml:space="preserve"> </w:t>
      </w:r>
      <w:proofErr w:type="spellStart"/>
      <w:r>
        <w:rPr>
          <w:rFonts w:ascii="Trebuchet MS" w:hAnsi="Trebuchet MS" w:cs="Arial"/>
          <w:sz w:val="20"/>
        </w:rPr>
        <w:t>Uciteljica</w:t>
      </w:r>
      <w:proofErr w:type="spellEnd"/>
    </w:p>
    <w:p w:rsidR="00322421" w:rsidRDefault="00DC5804" w:rsidP="00322421">
      <w:pPr>
        <w:ind w:left="720" w:firstLine="720"/>
        <w:jc w:val="both"/>
        <w:rPr>
          <w:rFonts w:ascii="Trebuchet MS" w:hAnsi="Trebuchet MS" w:cs="Arial"/>
          <w:sz w:val="20"/>
        </w:rPr>
      </w:pPr>
      <w:proofErr w:type="spellStart"/>
      <w:r>
        <w:rPr>
          <w:rFonts w:ascii="Trebuchet MS" w:hAnsi="Trebuchet MS" w:cs="Arial"/>
          <w:sz w:val="20"/>
        </w:rPr>
        <w:t>Odeljenje</w:t>
      </w:r>
      <w:proofErr w:type="spellEnd"/>
      <w:r>
        <w:rPr>
          <w:rFonts w:ascii="Trebuchet MS" w:hAnsi="Trebuchet MS" w:cs="Arial"/>
          <w:sz w:val="20"/>
        </w:rPr>
        <w:t xml:space="preserve">, </w:t>
      </w:r>
      <w:proofErr w:type="spellStart"/>
      <w:r>
        <w:rPr>
          <w:rFonts w:ascii="Trebuchet MS" w:hAnsi="Trebuchet MS" w:cs="Arial"/>
          <w:sz w:val="20"/>
        </w:rPr>
        <w:t>Razred</w:t>
      </w:r>
      <w:proofErr w:type="spellEnd"/>
      <w:r w:rsidR="00322421">
        <w:rPr>
          <w:rFonts w:ascii="Trebuchet MS" w:hAnsi="Trebuchet MS" w:cs="Arial"/>
          <w:sz w:val="20"/>
        </w:rPr>
        <w:t xml:space="preserve"> </w:t>
      </w:r>
      <w:r w:rsidR="00322421" w:rsidRPr="00EF1530">
        <w:rPr>
          <w:rFonts w:ascii="Trebuchet MS" w:hAnsi="Trebuchet MS" w:cs="Arial"/>
          <w:sz w:val="20"/>
        </w:rPr>
        <w:t xml:space="preserve">—&gt; </w:t>
      </w:r>
      <w:proofErr w:type="spellStart"/>
      <w:r>
        <w:rPr>
          <w:rFonts w:ascii="Trebuchet MS" w:hAnsi="Trebuchet MS" w:cs="Arial"/>
          <w:sz w:val="20"/>
        </w:rPr>
        <w:t>Uciteljica</w:t>
      </w:r>
      <w:proofErr w:type="spellEnd"/>
      <w:r w:rsidR="00322421">
        <w:rPr>
          <w:rFonts w:ascii="Trebuchet MS" w:hAnsi="Trebuchet MS" w:cs="Arial"/>
          <w:sz w:val="20"/>
        </w:rPr>
        <w:t xml:space="preserve">      </w:t>
      </w:r>
    </w:p>
    <w:p w:rsidR="00DC5804" w:rsidRDefault="00DC5804" w:rsidP="00E13FBF">
      <w:pPr>
        <w:rPr>
          <w:rFonts w:ascii="Trebuchet MS" w:hAnsi="Trebuchet MS" w:cs="Arial"/>
          <w:sz w:val="20"/>
          <w:lang w:val="sr-Latn-CS"/>
        </w:rPr>
      </w:pPr>
      <w:r w:rsidRPr="00E13FBF">
        <w:rPr>
          <w:rFonts w:ascii="Trebuchet MS" w:hAnsi="Trebuchet MS" w:cs="Arial"/>
          <w:sz w:val="20"/>
          <w:lang w:val="sr-Latn-CS"/>
        </w:rPr>
        <w:t>N</w:t>
      </w:r>
      <w:r w:rsidR="00322421" w:rsidRPr="00E13FBF">
        <w:rPr>
          <w:rFonts w:ascii="Trebuchet MS" w:hAnsi="Trebuchet MS" w:cs="Arial"/>
          <w:sz w:val="20"/>
          <w:lang w:val="sr-Latn-CS"/>
        </w:rPr>
        <w:t>apisati</w:t>
      </w:r>
      <w:r>
        <w:rPr>
          <w:rFonts w:ascii="Trebuchet MS" w:hAnsi="Trebuchet MS" w:cs="Arial"/>
          <w:sz w:val="20"/>
          <w:lang w:val="sr-Latn-CS"/>
        </w:rPr>
        <w:t>:</w:t>
      </w:r>
    </w:p>
    <w:p w:rsidR="00DC5804" w:rsidRDefault="00322421" w:rsidP="00DC5804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 w:rsidRPr="00DC5804">
        <w:rPr>
          <w:rFonts w:ascii="Trebuchet MS" w:hAnsi="Trebuchet MS" w:cs="Arial"/>
          <w:b/>
          <w:sz w:val="20"/>
          <w:lang w:val="sr-Latn-CS"/>
        </w:rPr>
        <w:t>primer ekstenzije</w:t>
      </w:r>
      <w:r w:rsidR="00E41FE3" w:rsidRPr="00DC5804">
        <w:rPr>
          <w:rFonts w:ascii="Trebuchet MS" w:hAnsi="Trebuchet MS" w:cs="Arial"/>
          <w:sz w:val="20"/>
          <w:lang w:val="sr-Latn-CS"/>
        </w:rPr>
        <w:t xml:space="preserve"> </w:t>
      </w:r>
    </w:p>
    <w:p w:rsidR="00DC5804" w:rsidRDefault="00DC5804" w:rsidP="002C0422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navesti anomalije koje se javljaju kao posledica redudantnosti podataka</w:t>
      </w:r>
    </w:p>
    <w:p w:rsidR="002C0422" w:rsidRPr="00DC5804" w:rsidRDefault="00510389" w:rsidP="002C0422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 w:rsidRPr="00DC5804">
        <w:rPr>
          <w:rFonts w:ascii="Trebuchet MS" w:hAnsi="Trebuchet MS" w:cs="Arial"/>
          <w:sz w:val="20"/>
          <w:lang w:val="sr-Latn-CS"/>
        </w:rPr>
        <w:t>U kojoj NF se nalazi relacija? Izvršiti normalizaciju do VNF ukoliko je potrebno.</w:t>
      </w:r>
    </w:p>
    <w:p w:rsidR="00322421" w:rsidRDefault="00322421" w:rsidP="007860A7">
      <w:pPr>
        <w:rPr>
          <w:rFonts w:ascii="Trebuchet MS" w:hAnsi="Trebuchet MS" w:cs="Arial"/>
          <w:sz w:val="20"/>
          <w:lang w:val="sr-Latn-CS"/>
        </w:rPr>
      </w:pPr>
    </w:p>
    <w:p w:rsidR="007F4B1E" w:rsidRPr="002814B4" w:rsidRDefault="007F4B1E" w:rsidP="007F4B1E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 xml:space="preserve">Zadatak </w:t>
      </w:r>
      <w:r w:rsidR="00510389">
        <w:rPr>
          <w:rFonts w:ascii="Trebuchet MS" w:hAnsi="Trebuchet MS"/>
          <w:b/>
          <w:sz w:val="20"/>
          <w:lang w:val="sr-Latn-CS"/>
        </w:rPr>
        <w:t>2</w:t>
      </w:r>
      <w:r w:rsidRPr="002E5112">
        <w:rPr>
          <w:rFonts w:ascii="Trebuchet MS" w:hAnsi="Trebuchet MS"/>
          <w:b/>
          <w:sz w:val="20"/>
          <w:lang w:val="sr-Latn-CS"/>
        </w:rPr>
        <w:t>.</w:t>
      </w:r>
      <w:r w:rsidRPr="002E5112">
        <w:rPr>
          <w:rFonts w:ascii="Trebuchet MS" w:hAnsi="Trebuchet MS"/>
          <w:sz w:val="20"/>
          <w:lang w:val="sr-Latn-CS"/>
        </w:rPr>
        <w:tab/>
      </w:r>
      <w:r w:rsidR="00DC5804">
        <w:rPr>
          <w:rFonts w:ascii="Trebuchet MS" w:hAnsi="Trebuchet MS"/>
          <w:sz w:val="20"/>
          <w:lang w:val="sr-Latn-CS"/>
        </w:rPr>
        <w:t>2</w:t>
      </w:r>
      <w:r w:rsidRPr="002E5112">
        <w:rPr>
          <w:rFonts w:ascii="Trebuchet MS" w:hAnsi="Trebuchet MS"/>
          <w:sz w:val="20"/>
          <w:lang w:val="sr-Latn-CS"/>
        </w:rPr>
        <w:t xml:space="preserve"> bod</w:t>
      </w:r>
      <w:r>
        <w:rPr>
          <w:rFonts w:ascii="Trebuchet MS" w:hAnsi="Trebuchet MS"/>
          <w:sz w:val="20"/>
          <w:lang w:val="sr-Latn-CS"/>
        </w:rPr>
        <w:t>a</w:t>
      </w:r>
    </w:p>
    <w:p w:rsidR="00D57C1A" w:rsidRDefault="000A2863" w:rsidP="000A2863">
      <w:pPr>
        <w:ind w:left="360" w:hanging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>Data je relacija R(</w:t>
      </w:r>
      <w:r w:rsidRPr="00D57C1A">
        <w:rPr>
          <w:rFonts w:ascii="Trebuchet MS" w:hAnsi="Trebuchet MS" w:cs="Arial"/>
          <w:sz w:val="20"/>
          <w:lang w:val="sr-Latn-CS"/>
        </w:rPr>
        <w:t>A,B,C</w:t>
      </w:r>
      <w:r w:rsidRPr="00EF1530">
        <w:rPr>
          <w:rFonts w:ascii="Trebuchet MS" w:hAnsi="Trebuchet MS" w:cs="Arial"/>
          <w:sz w:val="20"/>
          <w:lang w:val="sr-Latn-CS"/>
        </w:rPr>
        <w:t>,D)</w:t>
      </w:r>
      <w:r w:rsidR="00D57C1A">
        <w:rPr>
          <w:rFonts w:ascii="Trebuchet MS" w:hAnsi="Trebuchet MS" w:cs="Arial"/>
          <w:sz w:val="20"/>
          <w:lang w:val="sr-Latn-CS"/>
        </w:rPr>
        <w:t xml:space="preserve"> u kojoj važe sledeće funkcionalne zavisnosti:</w:t>
      </w:r>
    </w:p>
    <w:p w:rsidR="00D57C1A" w:rsidRPr="002E5112" w:rsidRDefault="00D57C1A" w:rsidP="00D57C1A">
      <w:pPr>
        <w:ind w:left="720" w:hanging="360"/>
        <w:jc w:val="both"/>
        <w:rPr>
          <w:rFonts w:ascii="Trebuchet MS" w:hAnsi="Trebuchet MS" w:cs="Arial"/>
          <w:sz w:val="20"/>
        </w:rPr>
      </w:pPr>
      <w:r w:rsidRPr="00EF1530">
        <w:rPr>
          <w:rFonts w:ascii="Trebuchet MS" w:hAnsi="Trebuchet MS" w:cs="Arial"/>
          <w:sz w:val="20"/>
        </w:rPr>
        <w:t>A—&gt;</w:t>
      </w:r>
      <w:r>
        <w:rPr>
          <w:rFonts w:ascii="Trebuchet MS" w:hAnsi="Trebuchet MS" w:cs="Arial"/>
          <w:sz w:val="20"/>
        </w:rPr>
        <w:t xml:space="preserve">B       </w:t>
      </w:r>
      <w:r w:rsidR="007F4B1E">
        <w:rPr>
          <w:rFonts w:ascii="Trebuchet MS" w:hAnsi="Trebuchet MS" w:cs="Arial"/>
          <w:sz w:val="20"/>
        </w:rPr>
        <w:t xml:space="preserve"> </w:t>
      </w:r>
      <w:r w:rsidR="00330588">
        <w:rPr>
          <w:rFonts w:ascii="Trebuchet MS" w:hAnsi="Trebuchet MS" w:cs="Arial"/>
          <w:sz w:val="20"/>
        </w:rPr>
        <w:t xml:space="preserve">B </w:t>
      </w:r>
      <w:r w:rsidR="00036D89">
        <w:rPr>
          <w:rFonts w:ascii="Trebuchet MS" w:hAnsi="Trebuchet MS" w:cs="Arial"/>
          <w:sz w:val="20"/>
        </w:rPr>
        <w:t xml:space="preserve">—&gt; </w:t>
      </w:r>
      <w:r w:rsidR="007F4B1E">
        <w:rPr>
          <w:rFonts w:ascii="Trebuchet MS" w:hAnsi="Trebuchet MS" w:cs="Arial"/>
          <w:sz w:val="20"/>
        </w:rPr>
        <w:t>C</w:t>
      </w:r>
      <w:proofErr w:type="gramStart"/>
      <w:r w:rsidR="007F4B1E">
        <w:rPr>
          <w:rFonts w:ascii="Trebuchet MS" w:hAnsi="Trebuchet MS" w:cs="Arial"/>
          <w:sz w:val="20"/>
        </w:rPr>
        <w:t>,D</w:t>
      </w:r>
      <w:proofErr w:type="gramEnd"/>
      <w:r w:rsidRPr="002E5112">
        <w:rPr>
          <w:rFonts w:ascii="Trebuchet MS" w:hAnsi="Trebuchet MS" w:cs="Arial"/>
          <w:sz w:val="20"/>
          <w:lang w:val="sl-SI"/>
        </w:rPr>
        <w:t xml:space="preserve"> </w:t>
      </w:r>
    </w:p>
    <w:p w:rsidR="000A2863" w:rsidRDefault="000A2863" w:rsidP="000A2863">
      <w:pPr>
        <w:ind w:left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a) </w:t>
      </w:r>
      <w:r w:rsidR="00D57C1A" w:rsidRPr="00EF1530">
        <w:rPr>
          <w:rFonts w:ascii="Trebuchet MS" w:hAnsi="Trebuchet MS" w:cs="Arial"/>
          <w:sz w:val="20"/>
          <w:lang w:val="sr-Latn-CS"/>
        </w:rPr>
        <w:t xml:space="preserve">navesti primer entiteta iz </w:t>
      </w:r>
      <w:r w:rsidR="00D57C1A" w:rsidRPr="00EF1530">
        <w:rPr>
          <w:rFonts w:ascii="Trebuchet MS" w:hAnsi="Trebuchet MS" w:cs="Arial"/>
          <w:b/>
          <w:sz w:val="20"/>
          <w:lang w:val="sr-Latn-CS"/>
        </w:rPr>
        <w:t>realnih sistema</w:t>
      </w:r>
      <w:r w:rsidR="00D57C1A" w:rsidRPr="00EF1530">
        <w:rPr>
          <w:rFonts w:ascii="Trebuchet MS" w:hAnsi="Trebuchet MS" w:cs="Arial"/>
          <w:sz w:val="20"/>
          <w:lang w:val="sr-Latn-CS"/>
        </w:rPr>
        <w:t xml:space="preserve"> u kome bi važile iste f-ne zavisnosti izmedju atributa.</w:t>
      </w:r>
    </w:p>
    <w:p w:rsidR="00D57C1A" w:rsidRDefault="00D57C1A" w:rsidP="00D57C1A">
      <w:pPr>
        <w:ind w:left="360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 xml:space="preserve">b) </w:t>
      </w:r>
      <w:r w:rsidR="00106A97">
        <w:rPr>
          <w:rFonts w:ascii="Trebuchet MS" w:hAnsi="Trebuchet MS" w:cs="Arial"/>
          <w:sz w:val="20"/>
          <w:lang w:val="sr-Latn-CS"/>
        </w:rPr>
        <w:t>U kojoj normalnoj formi se nalazi relacija?</w:t>
      </w:r>
    </w:p>
    <w:p w:rsidR="000A2863" w:rsidRPr="00EF1530" w:rsidRDefault="000A2863" w:rsidP="000A2863">
      <w:pPr>
        <w:ind w:left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c) </w:t>
      </w:r>
      <w:r w:rsidR="00106A97">
        <w:rPr>
          <w:rFonts w:ascii="Trebuchet MS" w:hAnsi="Trebuchet MS" w:cs="Arial"/>
          <w:sz w:val="20"/>
          <w:lang w:val="sr-Latn-CS"/>
        </w:rPr>
        <w:t>Sprovesti postupak normalizacije. Objasniti svaki korak.</w:t>
      </w:r>
    </w:p>
    <w:p w:rsidR="000A2863" w:rsidRPr="002E5112" w:rsidRDefault="000A2863" w:rsidP="007860A7">
      <w:pPr>
        <w:rPr>
          <w:rFonts w:ascii="Trebuchet MS" w:hAnsi="Trebuchet MS" w:cs="Arial"/>
          <w:sz w:val="20"/>
          <w:lang w:val="sr-Latn-CS"/>
        </w:rPr>
      </w:pPr>
    </w:p>
    <w:p w:rsidR="00BA01BF" w:rsidRPr="002814B4" w:rsidRDefault="003F2454" w:rsidP="002814B4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 xml:space="preserve">Zadatak </w:t>
      </w:r>
      <w:r w:rsidR="00EF1530">
        <w:rPr>
          <w:rFonts w:ascii="Trebuchet MS" w:hAnsi="Trebuchet MS"/>
          <w:b/>
          <w:sz w:val="20"/>
          <w:lang w:val="sr-Latn-CS"/>
        </w:rPr>
        <w:t>3</w:t>
      </w:r>
      <w:r w:rsidRPr="002E5112">
        <w:rPr>
          <w:rFonts w:ascii="Trebuchet MS" w:hAnsi="Trebuchet MS"/>
          <w:b/>
          <w:sz w:val="20"/>
          <w:lang w:val="sr-Latn-CS"/>
        </w:rPr>
        <w:t>.</w:t>
      </w:r>
      <w:r w:rsidRPr="002E5112">
        <w:rPr>
          <w:rFonts w:ascii="Trebuchet MS" w:hAnsi="Trebuchet MS"/>
          <w:sz w:val="20"/>
          <w:lang w:val="sr-Latn-CS"/>
        </w:rPr>
        <w:tab/>
      </w:r>
      <w:r w:rsidR="00510389">
        <w:rPr>
          <w:rFonts w:ascii="Trebuchet MS" w:hAnsi="Trebuchet MS"/>
          <w:sz w:val="20"/>
          <w:lang w:val="sr-Latn-CS"/>
        </w:rPr>
        <w:t>4</w:t>
      </w:r>
      <w:r w:rsidRPr="002E5112">
        <w:rPr>
          <w:rFonts w:ascii="Trebuchet MS" w:hAnsi="Trebuchet MS"/>
          <w:sz w:val="20"/>
          <w:lang w:val="sr-Latn-CS"/>
        </w:rPr>
        <w:t xml:space="preserve"> bod</w:t>
      </w:r>
      <w:r w:rsidR="007F4B1E">
        <w:rPr>
          <w:rFonts w:ascii="Trebuchet MS" w:hAnsi="Trebuchet MS"/>
          <w:sz w:val="20"/>
          <w:lang w:val="sr-Latn-CS"/>
        </w:rPr>
        <w:t>a</w:t>
      </w:r>
    </w:p>
    <w:p w:rsidR="007F4B1E" w:rsidRDefault="00330588" w:rsidP="007F4B1E">
      <w:p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Data je relacija Ispiti</w:t>
      </w:r>
      <w:r w:rsidR="007F4B1E">
        <w:rPr>
          <w:rFonts w:ascii="Trebuchet MS" w:hAnsi="Trebuchet MS" w:cs="Arial"/>
          <w:sz w:val="20"/>
          <w:lang w:val="sr-Latn-CS"/>
        </w:rPr>
        <w:t>(</w:t>
      </w:r>
      <w:r>
        <w:rPr>
          <w:rFonts w:ascii="Trebuchet MS" w:hAnsi="Trebuchet MS" w:cs="Arial"/>
          <w:sz w:val="20"/>
          <w:lang w:val="sr-Latn-CS"/>
        </w:rPr>
        <w:t>Smer, Predmet, Nastavnik, Datum</w:t>
      </w:r>
      <w:r w:rsidR="007F4B1E">
        <w:rPr>
          <w:rFonts w:ascii="Trebuchet MS" w:hAnsi="Trebuchet MS" w:cs="Arial"/>
          <w:sz w:val="20"/>
          <w:lang w:val="sr-Latn-CS"/>
        </w:rPr>
        <w:t>) i sledeća pravil</w:t>
      </w:r>
      <w:r w:rsidR="00AC2090">
        <w:rPr>
          <w:rFonts w:ascii="Trebuchet MS" w:hAnsi="Trebuchet MS" w:cs="Arial"/>
          <w:sz w:val="20"/>
          <w:lang w:val="sr-Latn-CS"/>
        </w:rPr>
        <w:t>a</w:t>
      </w:r>
      <w:r w:rsidR="007F4B1E">
        <w:rPr>
          <w:rFonts w:ascii="Trebuchet MS" w:hAnsi="Trebuchet MS" w:cs="Arial"/>
          <w:sz w:val="20"/>
          <w:lang w:val="sr-Latn-CS"/>
        </w:rPr>
        <w:t xml:space="preserve"> poslovanja:</w:t>
      </w:r>
    </w:p>
    <w:p w:rsidR="007F4B1E" w:rsidRDefault="00330588" w:rsidP="007F4B1E">
      <w:pPr>
        <w:pStyle w:val="ListParagraph"/>
        <w:numPr>
          <w:ilvl w:val="0"/>
          <w:numId w:val="36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Jegnog dana sa svakog smera može da se polaže samo jedan predmet</w:t>
      </w:r>
    </w:p>
    <w:p w:rsidR="00330588" w:rsidRDefault="00330588" w:rsidP="007F4B1E">
      <w:pPr>
        <w:pStyle w:val="ListParagraph"/>
        <w:numPr>
          <w:ilvl w:val="0"/>
          <w:numId w:val="36"/>
        </w:numPr>
        <w:rPr>
          <w:rFonts w:ascii="Trebuchet MS" w:hAnsi="Trebuchet MS" w:cs="Arial"/>
          <w:sz w:val="20"/>
          <w:lang w:val="sr-Latn-CS"/>
        </w:rPr>
      </w:pPr>
      <w:r w:rsidRPr="00330588">
        <w:rPr>
          <w:rFonts w:ascii="Trebuchet MS" w:hAnsi="Trebuchet MS" w:cs="Arial"/>
          <w:sz w:val="20"/>
          <w:lang w:val="sr-Latn-CS"/>
        </w:rPr>
        <w:t>Jedan predmet predaje samo jedan nastavnik</w:t>
      </w:r>
      <w:r>
        <w:rPr>
          <w:rFonts w:ascii="Trebuchet MS" w:hAnsi="Trebuchet MS" w:cs="Arial"/>
          <w:sz w:val="20"/>
          <w:lang w:val="sr-Latn-CS"/>
        </w:rPr>
        <w:t>a</w:t>
      </w:r>
    </w:p>
    <w:p w:rsidR="00330588" w:rsidRPr="00330588" w:rsidRDefault="00330588" w:rsidP="00330588">
      <w:p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a</w:t>
      </w:r>
      <w:r w:rsidRPr="00330588">
        <w:rPr>
          <w:rFonts w:ascii="Trebuchet MS" w:hAnsi="Trebuchet MS" w:cs="Arial"/>
          <w:sz w:val="20"/>
          <w:lang w:val="sr-Latn-CS"/>
        </w:rPr>
        <w:t>) Napisati primer ekstenzije</w:t>
      </w:r>
    </w:p>
    <w:p w:rsidR="007F4B1E" w:rsidRDefault="00330588" w:rsidP="007F4B1E">
      <w:pPr>
        <w:rPr>
          <w:rFonts w:ascii="Trebuchet MS" w:hAnsi="Trebuchet MS" w:cs="Arial"/>
          <w:sz w:val="20"/>
          <w:lang w:val="sr-Latn-CS"/>
        </w:rPr>
        <w:sectPr w:rsidR="007F4B1E" w:rsidSect="000074B2">
          <w:type w:val="continuous"/>
          <w:pgSz w:w="11907" w:h="16840" w:code="9"/>
          <w:pgMar w:top="567" w:right="567" w:bottom="1242" w:left="567" w:header="567" w:footer="567" w:gutter="0"/>
          <w:cols w:space="720"/>
          <w:docGrid w:linePitch="360"/>
        </w:sectPr>
      </w:pPr>
      <w:r>
        <w:rPr>
          <w:rFonts w:ascii="Trebuchet MS" w:hAnsi="Trebuchet MS" w:cs="Arial"/>
          <w:sz w:val="20"/>
          <w:lang w:val="sr-Latn-CS"/>
        </w:rPr>
        <w:t xml:space="preserve">b) </w:t>
      </w:r>
      <w:r w:rsidR="007F4B1E">
        <w:rPr>
          <w:rFonts w:ascii="Trebuchet MS" w:hAnsi="Trebuchet MS" w:cs="Arial"/>
          <w:sz w:val="20"/>
          <w:lang w:val="sr-Latn-CS"/>
        </w:rPr>
        <w:t>Definisati funkcionalne zavisnosti, odrediti primarni ključ, utvrditi u kojoj NF se nalazi relacija i sprovesti normalizaciju.</w:t>
      </w:r>
    </w:p>
    <w:p w:rsidR="00E41FE3" w:rsidRDefault="00E41FE3" w:rsidP="002814B4">
      <w:pPr>
        <w:rPr>
          <w:rFonts w:ascii="Trebuchet MS" w:hAnsi="Trebuchet MS" w:cs="Arial"/>
          <w:sz w:val="20"/>
          <w:lang w:val="sr-Latn-CS"/>
        </w:rPr>
      </w:pPr>
    </w:p>
    <w:p w:rsidR="00345A34" w:rsidRDefault="00345A34" w:rsidP="002814B4">
      <w:pPr>
        <w:rPr>
          <w:rFonts w:ascii="Trebuchet MS" w:hAnsi="Trebuchet MS" w:cs="Arial"/>
          <w:sz w:val="20"/>
          <w:lang w:val="sr-Latn-CS"/>
        </w:rPr>
      </w:pPr>
    </w:p>
    <w:sectPr w:rsidR="00345A34" w:rsidSect="00345A34">
      <w:type w:val="continuous"/>
      <w:pgSz w:w="11907" w:h="16840" w:code="9"/>
      <w:pgMar w:top="567" w:right="567" w:bottom="851" w:left="567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81750"/>
    <w:multiLevelType w:val="hybridMultilevel"/>
    <w:tmpl w:val="C0CC0CA2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AECD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C00756"/>
    <w:multiLevelType w:val="hybridMultilevel"/>
    <w:tmpl w:val="291C7096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51DCC"/>
    <w:multiLevelType w:val="hybridMultilevel"/>
    <w:tmpl w:val="9FCCCFB2"/>
    <w:lvl w:ilvl="0" w:tplc="48AEC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5658A0"/>
    <w:multiLevelType w:val="hybridMultilevel"/>
    <w:tmpl w:val="92460FC8"/>
    <w:lvl w:ilvl="0" w:tplc="A612B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47314B9"/>
    <w:multiLevelType w:val="hybridMultilevel"/>
    <w:tmpl w:val="4D123B72"/>
    <w:lvl w:ilvl="0" w:tplc="A612B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457B9C"/>
    <w:multiLevelType w:val="hybridMultilevel"/>
    <w:tmpl w:val="C23E70EE"/>
    <w:lvl w:ilvl="0" w:tplc="A612B3BC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5">
    <w:nsid w:val="2B3F542C"/>
    <w:multiLevelType w:val="hybridMultilevel"/>
    <w:tmpl w:val="D792A5D2"/>
    <w:lvl w:ilvl="0" w:tplc="48AEC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26B7620"/>
    <w:multiLevelType w:val="hybridMultilevel"/>
    <w:tmpl w:val="12163002"/>
    <w:lvl w:ilvl="0" w:tplc="A612B3B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E312FE8"/>
    <w:multiLevelType w:val="hybridMultilevel"/>
    <w:tmpl w:val="0E7CFD74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533D0E"/>
    <w:multiLevelType w:val="hybridMultilevel"/>
    <w:tmpl w:val="254AE92A"/>
    <w:lvl w:ilvl="0" w:tplc="45309D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8A9222">
      <w:start w:val="1"/>
      <w:numFmt w:val="decimal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45D7821"/>
    <w:multiLevelType w:val="hybridMultilevel"/>
    <w:tmpl w:val="AB8EE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D4CD4"/>
    <w:multiLevelType w:val="hybridMultilevel"/>
    <w:tmpl w:val="6798B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E8573E"/>
    <w:multiLevelType w:val="hybridMultilevel"/>
    <w:tmpl w:val="75BC1C56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1D333D"/>
    <w:multiLevelType w:val="hybridMultilevel"/>
    <w:tmpl w:val="EE443444"/>
    <w:lvl w:ilvl="0" w:tplc="A612B3BC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6">
    <w:nsid w:val="6B560B07"/>
    <w:multiLevelType w:val="hybridMultilevel"/>
    <w:tmpl w:val="92461BFA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627DD7"/>
    <w:multiLevelType w:val="hybridMultilevel"/>
    <w:tmpl w:val="3B64F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A27133"/>
    <w:multiLevelType w:val="hybridMultilevel"/>
    <w:tmpl w:val="6C88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E2A8E"/>
    <w:multiLevelType w:val="hybridMultilevel"/>
    <w:tmpl w:val="9A10E5A2"/>
    <w:lvl w:ilvl="0" w:tplc="A612B3BC">
      <w:start w:val="1"/>
      <w:numFmt w:val="bullet"/>
      <w:lvlText w:val="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4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D296B7E"/>
    <w:multiLevelType w:val="hybridMultilevel"/>
    <w:tmpl w:val="D5105188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60C6EC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7987ACC">
      <w:start w:val="1"/>
      <w:numFmt w:val="lowerLetter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8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24"/>
  </w:num>
  <w:num w:numId="7">
    <w:abstractNumId w:val="34"/>
  </w:num>
  <w:num w:numId="8">
    <w:abstractNumId w:val="27"/>
  </w:num>
  <w:num w:numId="9">
    <w:abstractNumId w:val="30"/>
  </w:num>
  <w:num w:numId="10">
    <w:abstractNumId w:val="17"/>
  </w:num>
  <w:num w:numId="11">
    <w:abstractNumId w:val="3"/>
  </w:num>
  <w:num w:numId="12">
    <w:abstractNumId w:val="31"/>
  </w:num>
  <w:num w:numId="13">
    <w:abstractNumId w:val="7"/>
  </w:num>
  <w:num w:numId="14">
    <w:abstractNumId w:val="12"/>
  </w:num>
  <w:num w:numId="15">
    <w:abstractNumId w:val="10"/>
  </w:num>
  <w:num w:numId="16">
    <w:abstractNumId w:val="8"/>
  </w:num>
  <w:num w:numId="17">
    <w:abstractNumId w:val="33"/>
  </w:num>
  <w:num w:numId="18">
    <w:abstractNumId w:val="35"/>
  </w:num>
  <w:num w:numId="19">
    <w:abstractNumId w:val="16"/>
  </w:num>
  <w:num w:numId="20">
    <w:abstractNumId w:val="14"/>
  </w:num>
  <w:num w:numId="21">
    <w:abstractNumId w:val="25"/>
  </w:num>
  <w:num w:numId="22">
    <w:abstractNumId w:val="22"/>
  </w:num>
  <w:num w:numId="23">
    <w:abstractNumId w:val="4"/>
  </w:num>
  <w:num w:numId="24">
    <w:abstractNumId w:val="20"/>
  </w:num>
  <w:num w:numId="25">
    <w:abstractNumId w:val="26"/>
  </w:num>
  <w:num w:numId="26">
    <w:abstractNumId w:val="5"/>
  </w:num>
  <w:num w:numId="27">
    <w:abstractNumId w:val="1"/>
  </w:num>
  <w:num w:numId="28">
    <w:abstractNumId w:val="19"/>
  </w:num>
  <w:num w:numId="29">
    <w:abstractNumId w:val="15"/>
  </w:num>
  <w:num w:numId="30">
    <w:abstractNumId w:val="18"/>
  </w:num>
  <w:num w:numId="31">
    <w:abstractNumId w:val="9"/>
  </w:num>
  <w:num w:numId="32">
    <w:abstractNumId w:val="29"/>
  </w:num>
  <w:num w:numId="33">
    <w:abstractNumId w:val="21"/>
  </w:num>
  <w:num w:numId="34">
    <w:abstractNumId w:val="32"/>
  </w:num>
  <w:num w:numId="35">
    <w:abstractNumId w:val="23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attachedTemplate r:id="rId1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036D89"/>
    <w:rsid w:val="00000344"/>
    <w:rsid w:val="00026627"/>
    <w:rsid w:val="0003107E"/>
    <w:rsid w:val="00031E21"/>
    <w:rsid w:val="000367D4"/>
    <w:rsid w:val="00036D89"/>
    <w:rsid w:val="000521D9"/>
    <w:rsid w:val="000568AB"/>
    <w:rsid w:val="000643F8"/>
    <w:rsid w:val="000654D5"/>
    <w:rsid w:val="00065572"/>
    <w:rsid w:val="00066769"/>
    <w:rsid w:val="0008335C"/>
    <w:rsid w:val="000A2863"/>
    <w:rsid w:val="000B124E"/>
    <w:rsid w:val="000B1FC6"/>
    <w:rsid w:val="000C0D76"/>
    <w:rsid w:val="000C6856"/>
    <w:rsid w:val="000F17DC"/>
    <w:rsid w:val="00100E39"/>
    <w:rsid w:val="00101639"/>
    <w:rsid w:val="00106A97"/>
    <w:rsid w:val="00113A44"/>
    <w:rsid w:val="001240CD"/>
    <w:rsid w:val="001306E6"/>
    <w:rsid w:val="00137021"/>
    <w:rsid w:val="00141994"/>
    <w:rsid w:val="0017081B"/>
    <w:rsid w:val="00170FDA"/>
    <w:rsid w:val="001911E6"/>
    <w:rsid w:val="00195F4D"/>
    <w:rsid w:val="001972CA"/>
    <w:rsid w:val="001C4122"/>
    <w:rsid w:val="001C7F9C"/>
    <w:rsid w:val="001F4434"/>
    <w:rsid w:val="002814B4"/>
    <w:rsid w:val="00292CC9"/>
    <w:rsid w:val="002C0422"/>
    <w:rsid w:val="002C4CE6"/>
    <w:rsid w:val="002E5112"/>
    <w:rsid w:val="002E5EF0"/>
    <w:rsid w:val="002F1BB5"/>
    <w:rsid w:val="002F5697"/>
    <w:rsid w:val="00310A53"/>
    <w:rsid w:val="00322421"/>
    <w:rsid w:val="00330588"/>
    <w:rsid w:val="00335C35"/>
    <w:rsid w:val="00341055"/>
    <w:rsid w:val="00341E3A"/>
    <w:rsid w:val="00345A34"/>
    <w:rsid w:val="00362272"/>
    <w:rsid w:val="00387423"/>
    <w:rsid w:val="003A161B"/>
    <w:rsid w:val="003A6558"/>
    <w:rsid w:val="003B5F9E"/>
    <w:rsid w:val="003C22A6"/>
    <w:rsid w:val="003E2435"/>
    <w:rsid w:val="003F2454"/>
    <w:rsid w:val="003F2D80"/>
    <w:rsid w:val="004044DD"/>
    <w:rsid w:val="00405AEB"/>
    <w:rsid w:val="00407B3B"/>
    <w:rsid w:val="00410585"/>
    <w:rsid w:val="00430DBF"/>
    <w:rsid w:val="00435100"/>
    <w:rsid w:val="00452227"/>
    <w:rsid w:val="00466E70"/>
    <w:rsid w:val="00474C2C"/>
    <w:rsid w:val="00476693"/>
    <w:rsid w:val="00477738"/>
    <w:rsid w:val="00484F7E"/>
    <w:rsid w:val="0049063D"/>
    <w:rsid w:val="00494334"/>
    <w:rsid w:val="004A713B"/>
    <w:rsid w:val="004B1C7E"/>
    <w:rsid w:val="004C0342"/>
    <w:rsid w:val="004C4EBA"/>
    <w:rsid w:val="004C601A"/>
    <w:rsid w:val="004C61A9"/>
    <w:rsid w:val="004C66A0"/>
    <w:rsid w:val="004F7DF7"/>
    <w:rsid w:val="00507D40"/>
    <w:rsid w:val="00510389"/>
    <w:rsid w:val="00512F38"/>
    <w:rsid w:val="005168E0"/>
    <w:rsid w:val="005266CA"/>
    <w:rsid w:val="00557799"/>
    <w:rsid w:val="00557D52"/>
    <w:rsid w:val="00577B8A"/>
    <w:rsid w:val="0058131D"/>
    <w:rsid w:val="00593F5C"/>
    <w:rsid w:val="005A47CA"/>
    <w:rsid w:val="005B619D"/>
    <w:rsid w:val="005B674A"/>
    <w:rsid w:val="005B7EB1"/>
    <w:rsid w:val="005D3569"/>
    <w:rsid w:val="005D3804"/>
    <w:rsid w:val="005E0212"/>
    <w:rsid w:val="005E1C87"/>
    <w:rsid w:val="005E1D32"/>
    <w:rsid w:val="005F32F6"/>
    <w:rsid w:val="00602AF0"/>
    <w:rsid w:val="00605F5A"/>
    <w:rsid w:val="00606EA0"/>
    <w:rsid w:val="006448ED"/>
    <w:rsid w:val="0068316C"/>
    <w:rsid w:val="00690FB4"/>
    <w:rsid w:val="006A02B7"/>
    <w:rsid w:val="006A5C70"/>
    <w:rsid w:val="006A63EA"/>
    <w:rsid w:val="006B20FB"/>
    <w:rsid w:val="006C0863"/>
    <w:rsid w:val="006C1FE5"/>
    <w:rsid w:val="006C50BB"/>
    <w:rsid w:val="006F2BBC"/>
    <w:rsid w:val="00712FA5"/>
    <w:rsid w:val="0073257C"/>
    <w:rsid w:val="00763961"/>
    <w:rsid w:val="0077395B"/>
    <w:rsid w:val="00785A6C"/>
    <w:rsid w:val="007860A7"/>
    <w:rsid w:val="0079046B"/>
    <w:rsid w:val="007E3CD0"/>
    <w:rsid w:val="007F20BF"/>
    <w:rsid w:val="007F44C0"/>
    <w:rsid w:val="007F4605"/>
    <w:rsid w:val="007F4B1E"/>
    <w:rsid w:val="00844CC2"/>
    <w:rsid w:val="008744CC"/>
    <w:rsid w:val="00881242"/>
    <w:rsid w:val="008874D3"/>
    <w:rsid w:val="008A6FD7"/>
    <w:rsid w:val="008B0F0A"/>
    <w:rsid w:val="008C0950"/>
    <w:rsid w:val="008C301E"/>
    <w:rsid w:val="008D7124"/>
    <w:rsid w:val="008E111C"/>
    <w:rsid w:val="008E7D45"/>
    <w:rsid w:val="00907156"/>
    <w:rsid w:val="00907FE0"/>
    <w:rsid w:val="009159A0"/>
    <w:rsid w:val="00936250"/>
    <w:rsid w:val="00972BCE"/>
    <w:rsid w:val="00976779"/>
    <w:rsid w:val="009A3F45"/>
    <w:rsid w:val="009D1775"/>
    <w:rsid w:val="009E7684"/>
    <w:rsid w:val="00A3441D"/>
    <w:rsid w:val="00A60D7A"/>
    <w:rsid w:val="00A71AE3"/>
    <w:rsid w:val="00A753E7"/>
    <w:rsid w:val="00A8793E"/>
    <w:rsid w:val="00AC2090"/>
    <w:rsid w:val="00AE40D1"/>
    <w:rsid w:val="00B30352"/>
    <w:rsid w:val="00B36EC7"/>
    <w:rsid w:val="00B40EB3"/>
    <w:rsid w:val="00B449FC"/>
    <w:rsid w:val="00B55E7C"/>
    <w:rsid w:val="00B97FE7"/>
    <w:rsid w:val="00BA01BF"/>
    <w:rsid w:val="00BA219A"/>
    <w:rsid w:val="00BB52A0"/>
    <w:rsid w:val="00BC7F90"/>
    <w:rsid w:val="00BD6662"/>
    <w:rsid w:val="00C04E9C"/>
    <w:rsid w:val="00C27D5C"/>
    <w:rsid w:val="00C450FF"/>
    <w:rsid w:val="00C50A0B"/>
    <w:rsid w:val="00C624B2"/>
    <w:rsid w:val="00C72C52"/>
    <w:rsid w:val="00CA3276"/>
    <w:rsid w:val="00CA53DE"/>
    <w:rsid w:val="00CA6345"/>
    <w:rsid w:val="00CB5BC1"/>
    <w:rsid w:val="00CC6B30"/>
    <w:rsid w:val="00CD4F0C"/>
    <w:rsid w:val="00D0773F"/>
    <w:rsid w:val="00D16696"/>
    <w:rsid w:val="00D41127"/>
    <w:rsid w:val="00D457A7"/>
    <w:rsid w:val="00D4603A"/>
    <w:rsid w:val="00D57C1A"/>
    <w:rsid w:val="00D64E98"/>
    <w:rsid w:val="00D971F6"/>
    <w:rsid w:val="00DC3464"/>
    <w:rsid w:val="00DC5804"/>
    <w:rsid w:val="00E13471"/>
    <w:rsid w:val="00E13FBF"/>
    <w:rsid w:val="00E41FE3"/>
    <w:rsid w:val="00E56351"/>
    <w:rsid w:val="00E65500"/>
    <w:rsid w:val="00E83989"/>
    <w:rsid w:val="00E92EDE"/>
    <w:rsid w:val="00E978E5"/>
    <w:rsid w:val="00EA09DF"/>
    <w:rsid w:val="00EA3118"/>
    <w:rsid w:val="00EA5D82"/>
    <w:rsid w:val="00EB3288"/>
    <w:rsid w:val="00EB4CE4"/>
    <w:rsid w:val="00EE24F8"/>
    <w:rsid w:val="00EE2DFA"/>
    <w:rsid w:val="00EF1530"/>
    <w:rsid w:val="00F409C1"/>
    <w:rsid w:val="00F551D2"/>
    <w:rsid w:val="00F63E16"/>
    <w:rsid w:val="00F8257B"/>
    <w:rsid w:val="00F838B2"/>
    <w:rsid w:val="00F91677"/>
    <w:rsid w:val="00FB0530"/>
    <w:rsid w:val="00FC6332"/>
    <w:rsid w:val="00FE3D3B"/>
    <w:rsid w:val="00FE40E6"/>
    <w:rsid w:val="00FE6630"/>
    <w:rsid w:val="00FE6DB2"/>
    <w:rsid w:val="00FE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0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DNI\Vezbe\Baze%20podataka%201\2011-12\Kolokvijum%20III%202011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Kolokvijum III 2011-12</Template>
  <TotalTime>15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</dc:creator>
  <cp:lastModifiedBy>ANA</cp:lastModifiedBy>
  <cp:revision>4</cp:revision>
  <cp:lastPrinted>2013-01-28T09:05:00Z</cp:lastPrinted>
  <dcterms:created xsi:type="dcterms:W3CDTF">2013-02-12T06:40:00Z</dcterms:created>
  <dcterms:modified xsi:type="dcterms:W3CDTF">2013-02-12T06:55:00Z</dcterms:modified>
</cp:coreProperties>
</file>